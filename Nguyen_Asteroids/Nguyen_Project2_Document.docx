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B54B27">
      <w:pPr>
        <w:pStyle w:val="NoSpacing"/>
      </w:pPr>
      <w:r>
        <w:t>Lab Nguyen</w:t>
      </w:r>
    </w:p>
    <w:p w:rsidR="00E614DD" w:rsidRDefault="00B54B27">
      <w:pPr>
        <w:pStyle w:val="NoSpacing"/>
      </w:pPr>
      <w:proofErr w:type="spellStart"/>
      <w:r w:rsidRPr="00B54B27">
        <w:t>Cascioli</w:t>
      </w:r>
      <w:proofErr w:type="spellEnd"/>
      <w:r w:rsidRPr="00B54B27">
        <w:t>, Erin</w:t>
      </w:r>
      <w:r w:rsidRPr="00B54B27">
        <w:tab/>
      </w:r>
    </w:p>
    <w:p w:rsidR="00E614DD" w:rsidRDefault="00B54B27">
      <w:pPr>
        <w:pStyle w:val="NoSpacing"/>
      </w:pPr>
      <w:r w:rsidRPr="00B54B27">
        <w:t>IGME.202.05</w:t>
      </w:r>
    </w:p>
    <w:p w:rsidR="00E614DD" w:rsidRDefault="00883DDD">
      <w:pPr>
        <w:pStyle w:val="NoSpacing"/>
      </w:pPr>
      <w:r>
        <w:t>9/28</w:t>
      </w:r>
      <w:r w:rsidR="00B54B27">
        <w:t>/2017</w:t>
      </w:r>
    </w:p>
    <w:p w:rsidR="00E614DD" w:rsidRDefault="00883DDD">
      <w:pPr>
        <w:pStyle w:val="Title"/>
      </w:pPr>
      <w:r>
        <w:t>Project 2</w:t>
      </w:r>
      <w:r w:rsidR="00691EC1">
        <w:t>:</w:t>
      </w:r>
      <w:r w:rsidR="003E5907">
        <w:t xml:space="preserve"> Death Star Asteroid in Red Space</w:t>
      </w:r>
    </w:p>
    <w:p w:rsidR="00EE7DC0" w:rsidRDefault="00B54B27" w:rsidP="005E402F">
      <w:r>
        <w:t>This projec</w:t>
      </w:r>
      <w:r w:rsidR="00F0623A">
        <w:t xml:space="preserve">t </w:t>
      </w:r>
      <w:r w:rsidR="00C25B04">
        <w:t>is a clone of Asteroid, with everything generated</w:t>
      </w:r>
      <w:r w:rsidR="009B0A10">
        <w:t xml:space="preserve"> by drawing into a Texture2D and </w:t>
      </w:r>
      <w:r w:rsidR="00C25B04">
        <w:t xml:space="preserve">then </w:t>
      </w:r>
      <w:r w:rsidR="009B0A10">
        <w:t xml:space="preserve">apply </w:t>
      </w:r>
      <w:r w:rsidR="00C25B04">
        <w:t>the texture</w:t>
      </w:r>
      <w:r w:rsidR="009B0A10">
        <w:t xml:space="preserve"> into the sprite renderer.</w:t>
      </w:r>
      <w:r w:rsidR="00C25B04">
        <w:t xml:space="preserve"> The game features 3 types of parent asteroid and one type of child asteroid. Asteroids are procedurally generated with stroke width as their variant. See the original game at: </w:t>
      </w:r>
      <w:hyperlink r:id="rId8" w:history="1">
        <w:r w:rsidR="005E402F" w:rsidRPr="00CA0A5D">
          <w:rPr>
            <w:rStyle w:val="Hyperlink"/>
          </w:rPr>
          <w:t>http://www.dougmcinnes.com/html-5-asteroids</w:t>
        </w:r>
      </w:hyperlink>
      <w:r w:rsidR="005E402F">
        <w:t xml:space="preserve"> </w:t>
      </w:r>
    </w:p>
    <w:p w:rsidR="005E402F" w:rsidRPr="005E402F" w:rsidRDefault="005E402F" w:rsidP="005E402F"/>
    <w:p w:rsidR="002A0441" w:rsidRDefault="002B0FCA" w:rsidP="002A0441">
      <w:pPr>
        <w:ind w:firstLine="0"/>
      </w:pPr>
      <w:r w:rsidRPr="00EE7DC0">
        <w:rPr>
          <w:b/>
        </w:rPr>
        <w:t>Features</w:t>
      </w:r>
      <w:r>
        <w:t>:</w:t>
      </w:r>
    </w:p>
    <w:p w:rsidR="00C25B04" w:rsidRDefault="00FE0ED0" w:rsidP="002A0441">
      <w:pPr>
        <w:pStyle w:val="ListParagraph"/>
        <w:numPr>
          <w:ilvl w:val="0"/>
          <w:numId w:val="24"/>
        </w:numPr>
      </w:pPr>
      <w:r>
        <w:t>To move the spaceship</w:t>
      </w:r>
      <w:r w:rsidR="00C25B04">
        <w:t xml:space="preserve"> forward use W or up arrow. The move it backward, use S or down arrow.</w:t>
      </w:r>
    </w:p>
    <w:p w:rsidR="002A0441" w:rsidRDefault="00C25B04" w:rsidP="002A0441">
      <w:pPr>
        <w:pStyle w:val="ListParagraph"/>
        <w:numPr>
          <w:ilvl w:val="0"/>
          <w:numId w:val="24"/>
        </w:numPr>
      </w:pPr>
      <w:r>
        <w:t>To rotate the spaceship clockwise, use D or right arrow. Rotate the spaceship the other way with A or left arrow.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shoot normal bullet toward moving direction, press SPACE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aim the mini turret, use the mouse position</w:t>
      </w:r>
    </w:p>
    <w:p w:rsidR="00FE0ED0" w:rsidRDefault="00FE0ED0" w:rsidP="002A0441">
      <w:pPr>
        <w:pStyle w:val="ListParagraph"/>
        <w:numPr>
          <w:ilvl w:val="0"/>
          <w:numId w:val="24"/>
        </w:numPr>
      </w:pPr>
      <w:r>
        <w:t>To shoot mini bullet toward direction of the mouse, press LEFT MOUSE</w:t>
      </w:r>
    </w:p>
    <w:p w:rsidR="00FE0ED0" w:rsidRDefault="000B441B" w:rsidP="002A0441">
      <w:pPr>
        <w:pStyle w:val="ListParagraph"/>
        <w:numPr>
          <w:ilvl w:val="0"/>
          <w:numId w:val="24"/>
        </w:numPr>
      </w:pPr>
      <w:r>
        <w:t xml:space="preserve">To restart when game over, press </w:t>
      </w:r>
      <w:r w:rsidR="00C25B04">
        <w:t>SPACE</w:t>
      </w:r>
    </w:p>
    <w:p w:rsidR="00E614DD" w:rsidRDefault="002B0FCA">
      <w:pPr>
        <w:pStyle w:val="Bibliography"/>
      </w:pPr>
      <w:r w:rsidRPr="001310C5">
        <w:rPr>
          <w:b/>
        </w:rPr>
        <w:t>Above and beyond</w:t>
      </w:r>
      <w:r>
        <w:t>:</w:t>
      </w:r>
    </w:p>
    <w:p w:rsidR="002D7A74" w:rsidRDefault="00CD0AF7" w:rsidP="002D7A74">
      <w:pPr>
        <w:pStyle w:val="ListParagraph"/>
        <w:numPr>
          <w:ilvl w:val="0"/>
          <w:numId w:val="24"/>
        </w:numPr>
      </w:pPr>
      <w:r>
        <w:t>Generate</w:t>
      </w:r>
      <w:r w:rsidR="00174747">
        <w:t>d</w:t>
      </w:r>
      <w:r>
        <w:t xml:space="preserve"> the </w:t>
      </w:r>
      <w:r w:rsidR="00FA4039">
        <w:t>spaceship, bullets and asteroids</w:t>
      </w:r>
      <w:r>
        <w:t xml:space="preserve"> using Texture2D drawing from script</w:t>
      </w:r>
    </w:p>
    <w:p w:rsidR="00AB1E98" w:rsidRDefault="00AB1E98" w:rsidP="002D7A74">
      <w:pPr>
        <w:pStyle w:val="ListParagraph"/>
        <w:numPr>
          <w:ilvl w:val="0"/>
          <w:numId w:val="24"/>
        </w:numPr>
      </w:pPr>
      <w:r>
        <w:t>Random stroke thickness for asteroids</w:t>
      </w:r>
    </w:p>
    <w:p w:rsidR="00933FC5" w:rsidRDefault="00933FC5" w:rsidP="002D7A74">
      <w:pPr>
        <w:pStyle w:val="ListParagraph"/>
        <w:numPr>
          <w:ilvl w:val="0"/>
          <w:numId w:val="24"/>
        </w:numPr>
      </w:pPr>
      <w:r>
        <w:t>Designed</w:t>
      </w:r>
      <w:r w:rsidR="00A06987">
        <w:t xml:space="preserve"> the</w:t>
      </w:r>
      <w:r>
        <w:t xml:space="preserve"> Spaceship</w:t>
      </w:r>
      <w:r w:rsidR="00F45255">
        <w:t xml:space="preserve"> and Asteroids shape</w:t>
      </w:r>
    </w:p>
    <w:p w:rsidR="00FA4039" w:rsidRDefault="00174747" w:rsidP="002D7A74">
      <w:pPr>
        <w:pStyle w:val="ListParagraph"/>
        <w:numPr>
          <w:ilvl w:val="0"/>
          <w:numId w:val="24"/>
        </w:numPr>
      </w:pPr>
      <w:r>
        <w:lastRenderedPageBreak/>
        <w:t>2</w:t>
      </w:r>
      <w:r w:rsidRPr="00174747">
        <w:rPr>
          <w:vertAlign w:val="superscript"/>
        </w:rPr>
        <w:t>nd</w:t>
      </w:r>
      <w:r>
        <w:t xml:space="preserve"> turret for the spaceship, aiming with mouse position, and shooting with left mouse.</w:t>
      </w:r>
    </w:p>
    <w:p w:rsidR="00A30950" w:rsidRDefault="00A30950" w:rsidP="002D7A74">
      <w:pPr>
        <w:pStyle w:val="ListParagraph"/>
        <w:numPr>
          <w:ilvl w:val="0"/>
          <w:numId w:val="24"/>
        </w:numPr>
      </w:pPr>
      <w:r>
        <w:t>Core bullet are destroyed when leaving the scene, while turret bullet</w:t>
      </w:r>
      <w:r w:rsidR="00C60165">
        <w:t>s</w:t>
      </w:r>
      <w:r>
        <w:t xml:space="preserve"> warp inside the scene and get destroyed after a certain amount of time.</w:t>
      </w:r>
    </w:p>
    <w:p w:rsidR="00857AEE" w:rsidRDefault="00857AEE" w:rsidP="002D7A74">
      <w:pPr>
        <w:pStyle w:val="ListParagraph"/>
        <w:numPr>
          <w:ilvl w:val="0"/>
          <w:numId w:val="24"/>
        </w:numPr>
      </w:pPr>
      <w:r>
        <w:t>Asteroids rotate randomly as they move</w:t>
      </w:r>
    </w:p>
    <w:p w:rsidR="00A30950" w:rsidRDefault="005F576E" w:rsidP="002D7A74">
      <w:pPr>
        <w:pStyle w:val="ListParagraph"/>
        <w:numPr>
          <w:ilvl w:val="0"/>
          <w:numId w:val="24"/>
        </w:numPr>
      </w:pPr>
      <w:r>
        <w:t>Asteroids ar</w:t>
      </w:r>
      <w:r w:rsidR="000F5DDD">
        <w:t xml:space="preserve">e destroyed </w:t>
      </w:r>
      <w:r w:rsidR="001C3BF7">
        <w:t>when they leave</w:t>
      </w:r>
      <w:r w:rsidR="000F5DDD">
        <w:t xml:space="preserve"> the screen</w:t>
      </w:r>
      <w:r w:rsidR="00AB3DD5">
        <w:t xml:space="preserve"> plus an offset</w:t>
      </w:r>
    </w:p>
    <w:p w:rsidR="00857AEE" w:rsidRDefault="00857AEE" w:rsidP="002D7A74">
      <w:pPr>
        <w:pStyle w:val="ListParagraph"/>
        <w:numPr>
          <w:ilvl w:val="0"/>
          <w:numId w:val="24"/>
        </w:numPr>
      </w:pPr>
      <w:r>
        <w:t>Unity Canvas UI for score and life tracking</w:t>
      </w:r>
    </w:p>
    <w:p w:rsidR="00857AEE" w:rsidRDefault="005E61CE" w:rsidP="002D7A74">
      <w:pPr>
        <w:pStyle w:val="ListParagraph"/>
        <w:numPr>
          <w:ilvl w:val="0"/>
          <w:numId w:val="24"/>
        </w:numPr>
      </w:pPr>
      <w:r>
        <w:t>Player get a life for every 99</w:t>
      </w:r>
      <w:r w:rsidR="00A448FC">
        <w:t>9 points</w:t>
      </w:r>
    </w:p>
    <w:p w:rsidR="00CD2C0F" w:rsidRDefault="00CD2C0F" w:rsidP="002D7A74">
      <w:pPr>
        <w:pStyle w:val="ListParagraph"/>
        <w:numPr>
          <w:ilvl w:val="0"/>
          <w:numId w:val="24"/>
        </w:numPr>
      </w:pPr>
      <w:r>
        <w:t xml:space="preserve">Restart </w:t>
      </w:r>
      <w:r w:rsidR="006851EC">
        <w:t xml:space="preserve">function </w:t>
      </w:r>
      <w:r>
        <w:t>when game</w:t>
      </w:r>
      <w:r w:rsidR="00C25B04">
        <w:t xml:space="preserve"> is</w:t>
      </w:r>
      <w:r>
        <w:t xml:space="preserve"> over</w:t>
      </w:r>
    </w:p>
    <w:p w:rsidR="00AB1E98" w:rsidRDefault="00AB1E98" w:rsidP="00AB1E98">
      <w:pPr>
        <w:ind w:left="360" w:firstLine="0"/>
      </w:pPr>
    </w:p>
    <w:p w:rsidR="002B0FCA" w:rsidRPr="00EE7DC0" w:rsidRDefault="002B0FCA" w:rsidP="002B0FCA">
      <w:pPr>
        <w:ind w:firstLine="0"/>
        <w:rPr>
          <w:b/>
        </w:rPr>
      </w:pPr>
      <w:r w:rsidRPr="00EE7DC0">
        <w:rPr>
          <w:b/>
        </w:rPr>
        <w:t>References</w:t>
      </w:r>
      <w:bookmarkStart w:id="0" w:name="_GoBack"/>
      <w:bookmarkEnd w:id="0"/>
    </w:p>
    <w:p w:rsidR="002B0FCA" w:rsidRPr="006931F2" w:rsidRDefault="006931F2" w:rsidP="002B0FCA">
      <w:pPr>
        <w:pStyle w:val="ListParagraph"/>
        <w:numPr>
          <w:ilvl w:val="0"/>
          <w:numId w:val="24"/>
        </w:numPr>
      </w:pPr>
      <w:r>
        <w:t>Drawing circle script</w:t>
      </w:r>
    </w:p>
    <w:p w:rsidR="002B0FCA" w:rsidRPr="006931F2" w:rsidRDefault="002B0FCA" w:rsidP="006931F2">
      <w:pPr>
        <w:pStyle w:val="ListParagraph"/>
        <w:numPr>
          <w:ilvl w:val="1"/>
          <w:numId w:val="24"/>
        </w:numPr>
      </w:pPr>
      <w:r w:rsidRPr="006931F2">
        <w:t xml:space="preserve">Author: </w:t>
      </w:r>
      <w:r w:rsidR="006931F2" w:rsidRPr="006931F2">
        <w:t>Eric Haines (Eric5h5)</w:t>
      </w:r>
    </w:p>
    <w:p w:rsidR="002B0FCA" w:rsidRPr="006931F2" w:rsidRDefault="002B0FCA" w:rsidP="002B0FCA">
      <w:pPr>
        <w:pStyle w:val="ListParagraph"/>
        <w:numPr>
          <w:ilvl w:val="1"/>
          <w:numId w:val="24"/>
        </w:numPr>
      </w:pPr>
      <w:r w:rsidRPr="006931F2">
        <w:t xml:space="preserve">Type: </w:t>
      </w:r>
      <w:r w:rsidR="00060232">
        <w:t xml:space="preserve">Reference </w:t>
      </w:r>
      <w:r w:rsidR="006931F2">
        <w:t>Script</w:t>
      </w:r>
    </w:p>
    <w:p w:rsidR="00E90A36" w:rsidRDefault="002B0FCA" w:rsidP="006931F2">
      <w:pPr>
        <w:pStyle w:val="ListParagraph"/>
        <w:numPr>
          <w:ilvl w:val="1"/>
          <w:numId w:val="24"/>
        </w:numPr>
      </w:pPr>
      <w:r w:rsidRPr="006931F2">
        <w:t xml:space="preserve">URL: </w:t>
      </w:r>
      <w:r w:rsidR="006931F2" w:rsidRPr="006931F2">
        <w:t>http://wiki.unity3d.com/index.php?title=TextureDrawCircle</w:t>
      </w:r>
    </w:p>
    <w:p w:rsidR="006164A9" w:rsidRDefault="006164A9" w:rsidP="006164A9">
      <w:pPr>
        <w:pStyle w:val="ListParagraph"/>
        <w:numPr>
          <w:ilvl w:val="0"/>
          <w:numId w:val="24"/>
        </w:numPr>
      </w:pPr>
      <w:r>
        <w:t>Drawing a solid Circle Script</w:t>
      </w:r>
    </w:p>
    <w:p w:rsidR="006164A9" w:rsidRDefault="006164A9" w:rsidP="004C4F86">
      <w:pPr>
        <w:pStyle w:val="ListParagraph"/>
        <w:numPr>
          <w:ilvl w:val="1"/>
          <w:numId w:val="24"/>
        </w:numPr>
      </w:pPr>
      <w:r>
        <w:t>Author:</w:t>
      </w:r>
      <w:r w:rsidR="004C4F86" w:rsidRPr="004C4F86">
        <w:t xml:space="preserve"> </w:t>
      </w:r>
      <w:proofErr w:type="spellStart"/>
      <w:r w:rsidR="004C4F86" w:rsidRPr="004C4F86">
        <w:t>pajamajama</w:t>
      </w:r>
      <w:proofErr w:type="spellEnd"/>
    </w:p>
    <w:p w:rsidR="006164A9" w:rsidRDefault="006164A9" w:rsidP="006164A9">
      <w:pPr>
        <w:pStyle w:val="ListParagraph"/>
        <w:numPr>
          <w:ilvl w:val="1"/>
          <w:numId w:val="24"/>
        </w:numPr>
      </w:pPr>
      <w:r>
        <w:t>Type: Reference Script</w:t>
      </w:r>
    </w:p>
    <w:p w:rsidR="00D305EF" w:rsidRPr="006931F2" w:rsidRDefault="006164A9" w:rsidP="00C25B04">
      <w:pPr>
        <w:pStyle w:val="ListParagraph"/>
        <w:numPr>
          <w:ilvl w:val="1"/>
          <w:numId w:val="24"/>
        </w:numPr>
      </w:pPr>
      <w:r>
        <w:t xml:space="preserve">URL: </w:t>
      </w:r>
      <w:hyperlink r:id="rId9" w:history="1">
        <w:r w:rsidR="00D305EF" w:rsidRPr="005C63C1">
          <w:rPr>
            <w:rStyle w:val="Hyperlink"/>
          </w:rPr>
          <w:t>http://answers.unity3d.com/questions/590469/drawing-a-solid-circle-onto-texture.html</w:t>
        </w:r>
      </w:hyperlink>
    </w:p>
    <w:sectPr w:rsidR="00D305EF" w:rsidRPr="006931F2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27" w:rsidRDefault="00B54B27">
      <w:pPr>
        <w:spacing w:line="240" w:lineRule="auto"/>
      </w:pPr>
      <w:r>
        <w:separator/>
      </w:r>
    </w:p>
  </w:endnote>
  <w:endnote w:type="continuationSeparator" w:id="0">
    <w:p w:rsidR="00B54B27" w:rsidRDefault="00B5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27" w:rsidRDefault="00B54B27">
      <w:pPr>
        <w:spacing w:line="240" w:lineRule="auto"/>
      </w:pPr>
      <w:r>
        <w:separator/>
      </w:r>
    </w:p>
  </w:footnote>
  <w:footnote w:type="continuationSeparator" w:id="0">
    <w:p w:rsidR="00B54B27" w:rsidRDefault="00B54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441E11">
    <w:pPr>
      <w:pStyle w:val="Header"/>
    </w:pPr>
    <w:r>
      <w:t>Nguyen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5E402F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B54B27">
    <w:pPr>
      <w:pStyle w:val="Header"/>
    </w:pPr>
    <w:r>
      <w:t>Nguyen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5E402F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810936"/>
    <w:multiLevelType w:val="hybridMultilevel"/>
    <w:tmpl w:val="88F83700"/>
    <w:lvl w:ilvl="0" w:tplc="0630BDD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B945910"/>
    <w:multiLevelType w:val="hybridMultilevel"/>
    <w:tmpl w:val="68C4B6A0"/>
    <w:lvl w:ilvl="0" w:tplc="145A46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F5559D"/>
    <w:multiLevelType w:val="hybridMultilevel"/>
    <w:tmpl w:val="A99E972E"/>
    <w:lvl w:ilvl="0" w:tplc="A476B1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52181D"/>
    <w:multiLevelType w:val="hybridMultilevel"/>
    <w:tmpl w:val="AD4CF32E"/>
    <w:lvl w:ilvl="0" w:tplc="F2203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4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5"/>
  </w:num>
  <w:num w:numId="21">
    <w:abstractNumId w:val="14"/>
  </w:num>
  <w:num w:numId="22">
    <w:abstractNumId w:val="21"/>
  </w:num>
  <w:num w:numId="23">
    <w:abstractNumId w:val="15"/>
  </w:num>
  <w:num w:numId="24">
    <w:abstractNumId w:val="23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7"/>
    <w:rsid w:val="000120FE"/>
    <w:rsid w:val="000175AA"/>
    <w:rsid w:val="00040CBB"/>
    <w:rsid w:val="00060232"/>
    <w:rsid w:val="00083094"/>
    <w:rsid w:val="000B441B"/>
    <w:rsid w:val="000B78C8"/>
    <w:rsid w:val="000F5DDD"/>
    <w:rsid w:val="001310C5"/>
    <w:rsid w:val="00131591"/>
    <w:rsid w:val="001368A5"/>
    <w:rsid w:val="001463B2"/>
    <w:rsid w:val="001725F6"/>
    <w:rsid w:val="00174747"/>
    <w:rsid w:val="001C3BF7"/>
    <w:rsid w:val="001F62C0"/>
    <w:rsid w:val="00214AC6"/>
    <w:rsid w:val="00240118"/>
    <w:rsid w:val="00245E02"/>
    <w:rsid w:val="002A0441"/>
    <w:rsid w:val="002B0FCA"/>
    <w:rsid w:val="002C2D18"/>
    <w:rsid w:val="002D7A74"/>
    <w:rsid w:val="002E054C"/>
    <w:rsid w:val="00353B66"/>
    <w:rsid w:val="003E5907"/>
    <w:rsid w:val="00441E11"/>
    <w:rsid w:val="004A2675"/>
    <w:rsid w:val="004C4F86"/>
    <w:rsid w:val="004D17F6"/>
    <w:rsid w:val="004F7139"/>
    <w:rsid w:val="0051085C"/>
    <w:rsid w:val="00512775"/>
    <w:rsid w:val="005A0894"/>
    <w:rsid w:val="005E402F"/>
    <w:rsid w:val="005E61CE"/>
    <w:rsid w:val="005F576E"/>
    <w:rsid w:val="006164A9"/>
    <w:rsid w:val="00624364"/>
    <w:rsid w:val="00641C46"/>
    <w:rsid w:val="006851EC"/>
    <w:rsid w:val="00691EC1"/>
    <w:rsid w:val="006931F2"/>
    <w:rsid w:val="00762991"/>
    <w:rsid w:val="00784008"/>
    <w:rsid w:val="007C53FB"/>
    <w:rsid w:val="007D64EB"/>
    <w:rsid w:val="007F0550"/>
    <w:rsid w:val="0081280A"/>
    <w:rsid w:val="00857AA9"/>
    <w:rsid w:val="00857AEE"/>
    <w:rsid w:val="00883DDD"/>
    <w:rsid w:val="00895570"/>
    <w:rsid w:val="008A3010"/>
    <w:rsid w:val="008B227A"/>
    <w:rsid w:val="008B7D18"/>
    <w:rsid w:val="008C2C73"/>
    <w:rsid w:val="008D798B"/>
    <w:rsid w:val="008F1F97"/>
    <w:rsid w:val="008F4052"/>
    <w:rsid w:val="00907A66"/>
    <w:rsid w:val="00933FC5"/>
    <w:rsid w:val="00986D8F"/>
    <w:rsid w:val="009B0A10"/>
    <w:rsid w:val="009B36AD"/>
    <w:rsid w:val="009D4EB3"/>
    <w:rsid w:val="009D6447"/>
    <w:rsid w:val="00A06987"/>
    <w:rsid w:val="00A30950"/>
    <w:rsid w:val="00A448FC"/>
    <w:rsid w:val="00AB1E98"/>
    <w:rsid w:val="00AB3DD5"/>
    <w:rsid w:val="00AF3BFB"/>
    <w:rsid w:val="00B13D1B"/>
    <w:rsid w:val="00B54B27"/>
    <w:rsid w:val="00B73372"/>
    <w:rsid w:val="00B818DF"/>
    <w:rsid w:val="00BA173E"/>
    <w:rsid w:val="00BB200E"/>
    <w:rsid w:val="00C12C1A"/>
    <w:rsid w:val="00C25B04"/>
    <w:rsid w:val="00C451F4"/>
    <w:rsid w:val="00C60165"/>
    <w:rsid w:val="00C852D5"/>
    <w:rsid w:val="00CC4DC5"/>
    <w:rsid w:val="00CD0AF7"/>
    <w:rsid w:val="00CD2C0F"/>
    <w:rsid w:val="00D203E4"/>
    <w:rsid w:val="00D305EF"/>
    <w:rsid w:val="00D52117"/>
    <w:rsid w:val="00D86EF7"/>
    <w:rsid w:val="00DA15D6"/>
    <w:rsid w:val="00DB0D39"/>
    <w:rsid w:val="00E14005"/>
    <w:rsid w:val="00E21E19"/>
    <w:rsid w:val="00E614DD"/>
    <w:rsid w:val="00E8555C"/>
    <w:rsid w:val="00E90A36"/>
    <w:rsid w:val="00EE7DC0"/>
    <w:rsid w:val="00F0623A"/>
    <w:rsid w:val="00F3356F"/>
    <w:rsid w:val="00F45255"/>
    <w:rsid w:val="00F6013F"/>
    <w:rsid w:val="00F9444C"/>
    <w:rsid w:val="00FA4039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1AB6B6"/>
  <w15:chartTrackingRefBased/>
  <w15:docId w15:val="{FA86CF65-E5FB-4CFA-8B3A-6FF7517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54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C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5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gmcinnes.com/html-5-asteroi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nswers.unity3d.com/questions/590469/drawing-a-solid-circle-onto-textur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GMProfile\AppData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1045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Nguyen (RIT Student)</dc:creator>
  <cp:keywords/>
  <dc:description/>
  <cp:lastModifiedBy>Lab Nguyen (RIT Student)</cp:lastModifiedBy>
  <cp:revision>86</cp:revision>
  <dcterms:created xsi:type="dcterms:W3CDTF">2017-09-14T20:10:00Z</dcterms:created>
  <dcterms:modified xsi:type="dcterms:W3CDTF">2017-10-02T02:55:00Z</dcterms:modified>
  <cp:version/>
</cp:coreProperties>
</file>